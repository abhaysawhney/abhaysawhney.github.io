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01D0A" w14:textId="39CE3E46" w:rsidR="00834BFE" w:rsidRPr="00834BFE" w:rsidRDefault="00834BFE" w:rsidP="00834BFE">
      <w:pPr>
        <w:pStyle w:val="Salutation"/>
        <w:rPr>
          <w:b w:val="0"/>
          <w:spacing w:val="0"/>
        </w:rPr>
      </w:pPr>
      <w:r w:rsidRPr="00834BFE">
        <w:rPr>
          <w:b w:val="0"/>
          <w:spacing w:val="0"/>
        </w:rPr>
        <w:t>Dear Santhosh and Storage team,</w:t>
      </w:r>
    </w:p>
    <w:p w14:paraId="31C6FBB9" w14:textId="77777777" w:rsidR="00834BFE" w:rsidRPr="00834BFE" w:rsidRDefault="00834BFE" w:rsidP="00834BFE">
      <w:pPr>
        <w:pStyle w:val="Salutation"/>
        <w:rPr>
          <w:b w:val="0"/>
          <w:spacing w:val="0"/>
        </w:rPr>
      </w:pPr>
    </w:p>
    <w:p w14:paraId="39B3C20C" w14:textId="7DBD5255" w:rsidR="00834BFE" w:rsidRPr="00834BFE" w:rsidRDefault="00834BFE" w:rsidP="00834BFE">
      <w:pPr>
        <w:pStyle w:val="Salutation"/>
        <w:rPr>
          <w:b w:val="0"/>
          <w:spacing w:val="0"/>
        </w:rPr>
      </w:pPr>
      <w:r w:rsidRPr="00834BFE">
        <w:rPr>
          <w:b w:val="0"/>
          <w:spacing w:val="0"/>
        </w:rPr>
        <w:t>It’s great to see this opportunity on the team</w:t>
      </w:r>
      <w:r>
        <w:rPr>
          <w:b w:val="0"/>
          <w:spacing w:val="0"/>
        </w:rPr>
        <w:t xml:space="preserve"> - </w:t>
      </w:r>
      <w:r w:rsidRPr="00834BFE">
        <w:rPr>
          <w:b w:val="0"/>
          <w:spacing w:val="0"/>
        </w:rPr>
        <w:t>I’ve had the pleasure of working directly with many of you in the past on initiatives like Storage Mover and Managed Identities, and I’ve always admired the technical rigor and collaborative spirit of Azure Storage.</w:t>
      </w:r>
    </w:p>
    <w:p w14:paraId="40281808" w14:textId="77777777" w:rsidR="00834BFE" w:rsidRPr="00834BFE" w:rsidRDefault="00834BFE" w:rsidP="00834BFE">
      <w:pPr>
        <w:pStyle w:val="Salutation"/>
        <w:rPr>
          <w:b w:val="0"/>
          <w:spacing w:val="0"/>
        </w:rPr>
      </w:pPr>
    </w:p>
    <w:p w14:paraId="5D2EC44B" w14:textId="1D33E50F" w:rsidR="00834BFE" w:rsidRPr="00834BFE" w:rsidRDefault="00834BFE" w:rsidP="00834BFE">
      <w:pPr>
        <w:pStyle w:val="Salutation"/>
        <w:rPr>
          <w:b w:val="0"/>
          <w:spacing w:val="0"/>
        </w:rPr>
      </w:pPr>
      <w:r w:rsidRPr="00834BFE">
        <w:rPr>
          <w:b w:val="0"/>
          <w:spacing w:val="0"/>
        </w:rPr>
        <w:t xml:space="preserve">This role feels like a natural next step for me. As a PM in Azure Portal, I’ve spent the last several years helping ship experiences across the storage stack, often acting as the glue between engineering, design, research, and GTM teams. I’ve scoped features, built demos for execs, conducted </w:t>
      </w:r>
      <w:r>
        <w:rPr>
          <w:b w:val="0"/>
          <w:spacing w:val="0"/>
        </w:rPr>
        <w:t>product</w:t>
      </w:r>
      <w:r w:rsidRPr="00834BFE">
        <w:rPr>
          <w:b w:val="0"/>
          <w:spacing w:val="0"/>
        </w:rPr>
        <w:t xml:space="preserve"> research, and collaborated with Santhosh’s org on multiple projects that touched Azure Files, Elastic SAN, and beyond. But I’m excited by the chance to go deeper</w:t>
      </w:r>
      <w:r>
        <w:rPr>
          <w:b w:val="0"/>
          <w:spacing w:val="0"/>
        </w:rPr>
        <w:t xml:space="preserve"> - </w:t>
      </w:r>
      <w:r w:rsidRPr="00834BFE">
        <w:rPr>
          <w:b w:val="0"/>
          <w:spacing w:val="0"/>
        </w:rPr>
        <w:t>working closer to the underlying storage infrastructure and helping onboard major workloads in a way that directly improves performance, scale, and customer success.</w:t>
      </w:r>
    </w:p>
    <w:p w14:paraId="662D65D5" w14:textId="77777777" w:rsidR="00834BFE" w:rsidRPr="00834BFE" w:rsidRDefault="00834BFE" w:rsidP="00834BFE">
      <w:pPr>
        <w:pStyle w:val="Salutation"/>
        <w:rPr>
          <w:b w:val="0"/>
          <w:spacing w:val="0"/>
        </w:rPr>
      </w:pPr>
    </w:p>
    <w:p w14:paraId="76A88E7E" w14:textId="49D7DB2A" w:rsidR="00834BFE" w:rsidRPr="00834BFE" w:rsidRDefault="00834BFE" w:rsidP="00834BFE">
      <w:pPr>
        <w:pStyle w:val="Salutation"/>
        <w:rPr>
          <w:b w:val="0"/>
          <w:spacing w:val="0"/>
        </w:rPr>
      </w:pPr>
      <w:r w:rsidRPr="00834BFE">
        <w:rPr>
          <w:b w:val="0"/>
          <w:spacing w:val="0"/>
        </w:rPr>
        <w:t>My strength has always been translating complexity into clarity</w:t>
      </w:r>
      <w:r>
        <w:rPr>
          <w:b w:val="0"/>
          <w:spacing w:val="0"/>
        </w:rPr>
        <w:t xml:space="preserve"> - </w:t>
      </w:r>
      <w:r w:rsidRPr="00834BFE">
        <w:rPr>
          <w:b w:val="0"/>
          <w:spacing w:val="0"/>
        </w:rPr>
        <w:t>whether that’s internal documentation, public-facing UX, or alignment across teams. I bring curiosity, structure, and empathy to every project. I'd love to contribute those skills here, and to continue learning from this exceptional team.</w:t>
      </w:r>
    </w:p>
    <w:p w14:paraId="3B6F6A1D" w14:textId="77777777" w:rsidR="00834BFE" w:rsidRPr="00834BFE" w:rsidRDefault="00834BFE" w:rsidP="00834BFE">
      <w:pPr>
        <w:pStyle w:val="Salutation"/>
        <w:rPr>
          <w:b w:val="0"/>
          <w:spacing w:val="0"/>
        </w:rPr>
      </w:pPr>
    </w:p>
    <w:p w14:paraId="3C46BB6B" w14:textId="5C4DA96D" w:rsidR="00834BFE" w:rsidRPr="00834BFE" w:rsidRDefault="00834BFE" w:rsidP="00834BFE">
      <w:pPr>
        <w:pStyle w:val="Salutation"/>
        <w:rPr>
          <w:b w:val="0"/>
          <w:spacing w:val="0"/>
        </w:rPr>
      </w:pPr>
      <w:r w:rsidRPr="00834BFE">
        <w:rPr>
          <w:b w:val="0"/>
          <w:spacing w:val="0"/>
        </w:rPr>
        <w:t>Wishing you all continued success</w:t>
      </w:r>
      <w:r>
        <w:rPr>
          <w:b w:val="0"/>
          <w:spacing w:val="0"/>
        </w:rPr>
        <w:t xml:space="preserve">, </w:t>
      </w:r>
      <w:r w:rsidRPr="00834BFE">
        <w:rPr>
          <w:b w:val="0"/>
          <w:spacing w:val="0"/>
        </w:rPr>
        <w:t>and I hope we get the chance to work together again soon</w:t>
      </w:r>
      <w:r>
        <w:rPr>
          <w:b w:val="0"/>
          <w:spacing w:val="0"/>
        </w:rPr>
        <w:t>!</w:t>
      </w:r>
    </w:p>
    <w:p w14:paraId="0090CC65" w14:textId="77777777" w:rsidR="00834BFE" w:rsidRPr="00834BFE" w:rsidRDefault="00834BFE" w:rsidP="00834BFE">
      <w:pPr>
        <w:pStyle w:val="Salutation"/>
        <w:rPr>
          <w:b w:val="0"/>
          <w:spacing w:val="0"/>
        </w:rPr>
      </w:pPr>
    </w:p>
    <w:p w14:paraId="592349AC" w14:textId="77777777" w:rsidR="00834BFE" w:rsidRDefault="00834BFE" w:rsidP="00834BFE">
      <w:pPr>
        <w:pStyle w:val="Salutation"/>
        <w:rPr>
          <w:b w:val="0"/>
          <w:spacing w:val="0"/>
        </w:rPr>
      </w:pPr>
      <w:r w:rsidRPr="00834BFE">
        <w:rPr>
          <w:b w:val="0"/>
          <w:spacing w:val="0"/>
        </w:rPr>
        <w:t>Warm</w:t>
      </w:r>
      <w:r>
        <w:rPr>
          <w:b w:val="0"/>
          <w:spacing w:val="0"/>
        </w:rPr>
        <w:t>ly</w:t>
      </w:r>
      <w:r w:rsidRPr="00834BFE">
        <w:rPr>
          <w:b w:val="0"/>
          <w:spacing w:val="0"/>
        </w:rPr>
        <w:t>,</w:t>
      </w:r>
    </w:p>
    <w:p w14:paraId="07CCD94F" w14:textId="59A2E475" w:rsidR="00BC467A" w:rsidRDefault="00834BFE" w:rsidP="00834BFE">
      <w:pPr>
        <w:pStyle w:val="Salutation"/>
      </w:pPr>
      <w:r w:rsidRPr="00834BFE">
        <w:rPr>
          <w:b w:val="0"/>
          <w:spacing w:val="0"/>
        </w:rPr>
        <w:t xml:space="preserve">Abhay </w:t>
      </w:r>
    </w:p>
    <w:sectPr w:rsidR="00BC467A">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765EF" w14:textId="77777777" w:rsidR="00DF4111" w:rsidRDefault="00DF4111">
      <w:pPr>
        <w:spacing w:after="0" w:line="240" w:lineRule="auto"/>
      </w:pPr>
      <w:r>
        <w:separator/>
      </w:r>
    </w:p>
  </w:endnote>
  <w:endnote w:type="continuationSeparator" w:id="0">
    <w:p w14:paraId="7DC4E441" w14:textId="77777777" w:rsidR="00DF4111" w:rsidRDefault="00DF4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30786"/>
      <w:docPartObj>
        <w:docPartGallery w:val="Page Numbers (Bottom of Page)"/>
        <w:docPartUnique/>
      </w:docPartObj>
    </w:sdtPr>
    <w:sdtEndPr>
      <w:rPr>
        <w:noProof/>
      </w:rPr>
    </w:sdtEndPr>
    <w:sdtContent>
      <w:p w14:paraId="7FC5A6F5"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CA344" w14:textId="77777777" w:rsidR="00DF4111" w:rsidRDefault="00DF4111">
      <w:pPr>
        <w:spacing w:after="0" w:line="240" w:lineRule="auto"/>
      </w:pPr>
      <w:r>
        <w:separator/>
      </w:r>
    </w:p>
  </w:footnote>
  <w:footnote w:type="continuationSeparator" w:id="0">
    <w:p w14:paraId="49911393" w14:textId="77777777" w:rsidR="00DF4111" w:rsidRDefault="00DF4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4BE2B"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6327E864" wp14:editId="0D0B339A">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F303FD7"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9E8F3"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01C7444F" wp14:editId="5494485D">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59F97E9"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16cid:durableId="212693099">
    <w:abstractNumId w:val="9"/>
  </w:num>
  <w:num w:numId="2" w16cid:durableId="1678115709">
    <w:abstractNumId w:val="7"/>
  </w:num>
  <w:num w:numId="3" w16cid:durableId="2107458162">
    <w:abstractNumId w:val="6"/>
  </w:num>
  <w:num w:numId="4" w16cid:durableId="752162457">
    <w:abstractNumId w:val="5"/>
  </w:num>
  <w:num w:numId="5" w16cid:durableId="2046638131">
    <w:abstractNumId w:val="4"/>
  </w:num>
  <w:num w:numId="6" w16cid:durableId="1249577405">
    <w:abstractNumId w:val="8"/>
  </w:num>
  <w:num w:numId="7" w16cid:durableId="126709170">
    <w:abstractNumId w:val="3"/>
  </w:num>
  <w:num w:numId="8" w16cid:durableId="620769029">
    <w:abstractNumId w:val="2"/>
  </w:num>
  <w:num w:numId="9" w16cid:durableId="1929848025">
    <w:abstractNumId w:val="1"/>
  </w:num>
  <w:num w:numId="10" w16cid:durableId="168374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FE"/>
    <w:rsid w:val="00251664"/>
    <w:rsid w:val="003F5321"/>
    <w:rsid w:val="0048751C"/>
    <w:rsid w:val="00501646"/>
    <w:rsid w:val="00775AFB"/>
    <w:rsid w:val="00834BFE"/>
    <w:rsid w:val="00AA77E8"/>
    <w:rsid w:val="00AC6117"/>
    <w:rsid w:val="00BC467A"/>
    <w:rsid w:val="00DF4111"/>
    <w:rsid w:val="00DF6D7B"/>
    <w:rsid w:val="00E5559C"/>
    <w:rsid w:val="00F72272"/>
    <w:rsid w:val="00F8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2930E"/>
  <w15:chartTrackingRefBased/>
  <w15:docId w15:val="{79970F51-BC9D-274F-960F-62221E5A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aySawhney/Library/Containers/com.microsoft.Word/Data/Library/Application%20Support/Microsoft/Office/16.0/DTS/Search/%7b526A3219-AC46-6443-B8CD-6540F734D657%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Cover Letter.dotx</Template>
  <TotalTime>4</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Sawhney</dc:creator>
  <cp:keywords/>
  <dc:description/>
  <cp:lastModifiedBy>Abhay M. Sawhney</cp:lastModifiedBy>
  <cp:revision>1</cp:revision>
  <dcterms:created xsi:type="dcterms:W3CDTF">2025-08-06T00:03:00Z</dcterms:created>
  <dcterms:modified xsi:type="dcterms:W3CDTF">2025-08-06T00:07:00Z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